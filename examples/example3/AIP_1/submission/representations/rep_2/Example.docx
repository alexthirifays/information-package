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58C7C" w14:textId="77777777" w:rsidR="00B5534E" w:rsidRPr="008D4C9B" w:rsidRDefault="008D4C9B">
      <w:pPr>
        <w:pStyle w:val="Ttulo"/>
        <w:rPr>
          <w:lang w:val="en-GB"/>
        </w:rPr>
      </w:pPr>
      <w:r w:rsidRPr="008D4C9B">
        <w:rPr>
          <w:lang w:val="en-GB"/>
        </w:rPr>
        <w:t>Example</w:t>
      </w:r>
    </w:p>
    <w:p w14:paraId="5EBB3827" w14:textId="77777777" w:rsidR="00B5534E" w:rsidRPr="008D4C9B" w:rsidRDefault="008D4C9B">
      <w:pPr>
        <w:pStyle w:val="Subttulo"/>
        <w:rPr>
          <w:lang w:val="en-GB"/>
        </w:rPr>
      </w:pPr>
      <w:r w:rsidRPr="008D4C9B">
        <w:rPr>
          <w:lang w:val="en-GB"/>
        </w:rPr>
        <w:t>This is just</w:t>
      </w:r>
      <w:r>
        <w:rPr>
          <w:lang w:val="en-GB"/>
        </w:rPr>
        <w:t xml:space="preserve"> an example</w:t>
      </w:r>
      <w:r w:rsidRPr="008D4C9B">
        <w:rPr>
          <w:lang w:val="en-GB"/>
        </w:rPr>
        <w:t xml:space="preserve"> </w:t>
      </w:r>
    </w:p>
    <w:p w14:paraId="4F661878" w14:textId="77777777" w:rsidR="00B5534E" w:rsidRPr="008D4C9B" w:rsidRDefault="00140097">
      <w:pPr>
        <w:rPr>
          <w:lang w:val="en-GB"/>
        </w:rPr>
      </w:pPr>
      <w:r w:rsidRPr="008D4C9B">
        <w:rPr>
          <w:noProof/>
          <w:lang w:val="en-GB" w:eastAsia="pt-PT" w:bidi="ar-SA"/>
        </w:rPr>
        <w:drawing>
          <wp:inline distT="0" distB="0" distL="0" distR="0" wp14:anchorId="50AD92C9" wp14:editId="2DE4F6A6">
            <wp:extent cx="5486400" cy="3657600"/>
            <wp:effectExtent l="0" t="0" r="0" b="0"/>
            <wp:docPr id="2" name="Imagem 2" title="Fotografia de uma folha numa casca de árv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8771" w14:textId="77777777" w:rsidR="00B5534E" w:rsidRPr="008D4C9B" w:rsidRDefault="008D4C9B">
      <w:pPr>
        <w:pStyle w:val="Autor"/>
        <w:rPr>
          <w:lang w:val="en-GB"/>
        </w:rPr>
      </w:pPr>
      <w:r>
        <w:rPr>
          <w:lang w:val="en-GB"/>
        </w:rPr>
        <w:t>Luis Faria</w:t>
      </w:r>
      <w:bookmarkStart w:id="0" w:name="_GoBack"/>
      <w:bookmarkEnd w:id="0"/>
    </w:p>
    <w:p w14:paraId="26E9B758" w14:textId="77777777" w:rsidR="00B5534E" w:rsidRPr="008D4C9B" w:rsidRDefault="00B5534E">
      <w:pPr>
        <w:rPr>
          <w:lang w:val="en-GB"/>
        </w:rPr>
      </w:pPr>
    </w:p>
    <w:sectPr w:rsidR="00B5534E" w:rsidRPr="008D4C9B">
      <w:footerReference w:type="default" r:id="rId13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06D13" w14:textId="77777777" w:rsidR="00D34C46" w:rsidRDefault="00D34C46">
      <w:pPr>
        <w:spacing w:after="0" w:line="240" w:lineRule="auto"/>
      </w:pPr>
      <w:r>
        <w:separator/>
      </w:r>
    </w:p>
  </w:endnote>
  <w:endnote w:type="continuationSeparator" w:id="0">
    <w:p w14:paraId="0C1E3C0C" w14:textId="77777777" w:rsidR="00D34C46" w:rsidRDefault="00D34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7078CE" w14:textId="77777777" w:rsidR="00B5534E" w:rsidRDefault="00140097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C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EACB0" w14:textId="77777777" w:rsidR="00D34C46" w:rsidRDefault="00D34C46">
      <w:pPr>
        <w:spacing w:after="0" w:line="240" w:lineRule="auto"/>
      </w:pPr>
      <w:r>
        <w:separator/>
      </w:r>
    </w:p>
  </w:footnote>
  <w:footnote w:type="continuationSeparator" w:id="0">
    <w:p w14:paraId="6436B2BA" w14:textId="77777777" w:rsidR="00D34C46" w:rsidRDefault="00D34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7EEE0B26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08B453DE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9B"/>
    <w:rsid w:val="00140097"/>
    <w:rsid w:val="008D4C9B"/>
    <w:rsid w:val="00B5534E"/>
    <w:rsid w:val="00BB5F3F"/>
    <w:rsid w:val="00D34C46"/>
    <w:rsid w:val="00D8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719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pt-PT" w:eastAsia="ja-JP" w:bidi="pt-PT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097"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mmarc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oCarter">
    <w:name w:val="Citação Caráter"/>
    <w:basedOn w:val="Tipodeletrapredefinidodopargrafo"/>
    <w:link w:val="Citao"/>
    <w:uiPriority w:val="10"/>
    <w:rPr>
      <w:b/>
      <w:iCs/>
      <w:color w:val="F75952" w:themeColor="accent1"/>
      <w:sz w:val="54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e">
    <w:name w:val="Emphasis"/>
    <w:basedOn w:val="Tipodeletrapredefinidodopargrafo"/>
    <w:uiPriority w:val="10"/>
    <w:qFormat/>
    <w:rPr>
      <w:b w:val="0"/>
      <w:i w:val="0"/>
      <w:iCs/>
      <w:color w:val="F75952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/>
      <w:iCs/>
      <w:color w:val="F75952" w:themeColor="accent1"/>
      <w:sz w:val="54"/>
    </w:rPr>
  </w:style>
  <w:style w:type="paragraph" w:styleId="PargrafodaLista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Cabealhodondice">
    <w:name w:val="TOC Heading"/>
    <w:basedOn w:val="Cabealho1"/>
    <w:next w:val="Normal"/>
    <w:uiPriority w:val="38"/>
    <w:qFormat/>
    <w:pPr>
      <w:spacing w:after="1320"/>
      <w:outlineLvl w:val="9"/>
    </w:pPr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b/>
      <w:color w:val="F75952" w:themeColor="accent1"/>
      <w:sz w:val="38"/>
      <w:szCs w:val="38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nfaseIntenso">
    <w:name w:val="Intense Emphasis"/>
    <w:basedOn w:val="Tipodeletrapredefinidodopargrafo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Forte">
    <w:name w:val="Strong"/>
    <w:basedOn w:val="Tipodeletrapredefinidodopargrafo"/>
    <w:uiPriority w:val="8"/>
    <w:semiHidden/>
    <w:unhideWhenUsed/>
    <w:qFormat/>
    <w:rPr>
      <w:b/>
      <w:bCs/>
      <w:color w:val="3E3E3E" w:themeColor="text2" w:themeTint="E6"/>
    </w:rPr>
  </w:style>
  <w:style w:type="character" w:styleId="nfaseDiscreto">
    <w:name w:val="Subtle Emphasis"/>
    <w:basedOn w:val="Tipodeletrapredefinidodopargrafo"/>
    <w:uiPriority w:val="19"/>
    <w:semiHidden/>
    <w:unhideWhenUsed/>
    <w:qFormat/>
    <w:rPr>
      <w:i/>
      <w:iCs/>
      <w:color w:val="5F5F5F" w:themeColor="text2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oLivro">
    <w:name w:val="Book Title"/>
    <w:basedOn w:val="Tipodeletrapredefinidodopargrafo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te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te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Listanumerada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faria/Library/Containers/com.microsoft.Word/Data/Library/Caches/TM10002071/Ensaio%20com%20Capa%20e%20I&#769;nd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B8"/>
    <w:rsid w:val="00F1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2A193C1C2606C4AB27435F734CA9CF4">
    <w:name w:val="B2A193C1C2606C4AB27435F734CA9CF4"/>
  </w:style>
  <w:style w:type="paragraph" w:customStyle="1" w:styleId="B3EE2C119A6E9E479B7DC1789306AD63">
    <w:name w:val="B3EE2C119A6E9E479B7DC1789306AD63"/>
  </w:style>
  <w:style w:type="paragraph" w:customStyle="1" w:styleId="EC1BDC4C5B70B24A9F950A809BA3EDA5">
    <w:name w:val="EC1BDC4C5B70B24A9F950A809BA3EDA5"/>
  </w:style>
  <w:style w:type="character" w:styleId="nfase">
    <w:name w:val="Emphasis"/>
    <w:basedOn w:val="Tipodeletrapredefinidodopargrafo"/>
    <w:uiPriority w:val="10"/>
    <w:qFormat/>
    <w:rPr>
      <w:b w:val="0"/>
      <w:i w:val="0"/>
      <w:iCs/>
      <w:color w:val="5B9BD5" w:themeColor="accent1"/>
    </w:rPr>
  </w:style>
  <w:style w:type="paragraph" w:customStyle="1" w:styleId="D83D3CBE4C490C4FAF0F61C379A8B9A3">
    <w:name w:val="D83D3CBE4C490C4FAF0F61C379A8B9A3"/>
  </w:style>
  <w:style w:type="paragraph" w:customStyle="1" w:styleId="EADA45AA43611541BD469413CB63FB07">
    <w:name w:val="EADA45AA43611541BD469413CB63FB07"/>
  </w:style>
  <w:style w:type="paragraph" w:customStyle="1" w:styleId="E71C843FBE767540918F2724D5245C4B">
    <w:name w:val="E71C843FBE767540918F2724D5245C4B"/>
  </w:style>
  <w:style w:type="paragraph" w:customStyle="1" w:styleId="4860CA4CEC732444B78665F739D4D0BB">
    <w:name w:val="4860CA4CEC732444B78665F739D4D0BB"/>
  </w:style>
  <w:style w:type="paragraph" w:customStyle="1" w:styleId="99B65C3A2AF3E549BFF922C3A271C6C2">
    <w:name w:val="99B65C3A2AF3E549BFF922C3A271C6C2"/>
  </w:style>
  <w:style w:type="paragraph" w:customStyle="1" w:styleId="E65325DB4ACB5F458199864AE708B590">
    <w:name w:val="E65325DB4ACB5F458199864AE708B590"/>
  </w:style>
  <w:style w:type="paragraph" w:customStyle="1" w:styleId="9F705777CE1C9D47882611AC0D1D84E2">
    <w:name w:val="9F705777CE1C9D47882611AC0D1D84E2"/>
  </w:style>
  <w:style w:type="paragraph" w:customStyle="1" w:styleId="B24BFBBF494D8142B142E1E20FC02E2D">
    <w:name w:val="B24BFBBF494D8142B142E1E20FC02E2D"/>
  </w:style>
  <w:style w:type="paragraph" w:styleId="Listacommarcas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val="en-GB" w:eastAsia="ja-JP"/>
    </w:rPr>
  </w:style>
  <w:style w:type="paragraph" w:customStyle="1" w:styleId="B0813312AF2E9847AA1F5947979D84C1">
    <w:name w:val="B0813312AF2E9847AA1F5947979D84C1"/>
  </w:style>
  <w:style w:type="paragraph" w:customStyle="1" w:styleId="90DEC00D7BF2F949BBA6AF4F1D154888">
    <w:name w:val="90DEC00D7BF2F949BBA6AF4F1D154888"/>
  </w:style>
  <w:style w:type="paragraph" w:customStyle="1" w:styleId="706DA5070A9A2942947B4B8130F45DC9">
    <w:name w:val="706DA5070A9A2942947B4B8130F45DC9"/>
  </w:style>
  <w:style w:type="paragraph" w:customStyle="1" w:styleId="530CB976B92C944FAD2C5B987F2E96DB">
    <w:name w:val="530CB976B92C944FAD2C5B987F2E96DB"/>
  </w:style>
  <w:style w:type="paragraph" w:customStyle="1" w:styleId="E3370C04E4FCD94CBFF8D13AFCE086AA">
    <w:name w:val="E3370C04E4FCD94CBFF8D13AFCE086AA"/>
  </w:style>
  <w:style w:type="paragraph" w:customStyle="1" w:styleId="0538D3E803D15149BB0577C3C79DB2D4">
    <w:name w:val="0538D3E803D15149BB0577C3C79DB2D4"/>
  </w:style>
  <w:style w:type="paragraph" w:customStyle="1" w:styleId="A6211B11D21D9E4BB58917477CFD6392">
    <w:name w:val="A6211B11D21D9E4BB58917477CFD6392"/>
  </w:style>
  <w:style w:type="paragraph" w:customStyle="1" w:styleId="F39984BF8D33124F80BACECCDDB18CAA">
    <w:name w:val="F39984BF8D33124F80BACECCDDB18CAA"/>
  </w:style>
  <w:style w:type="paragraph" w:customStyle="1" w:styleId="B54D2257D7A005488D267875AD301765">
    <w:name w:val="B54D2257D7A005488D267875AD301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1B2D22D-BF92-D841-BF52-E25B8E63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Ensaio com Capa e Índice.dotx</Template>
  <TotalTime>1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Faria</dc:creator>
  <cp:keywords/>
  <dc:description/>
  <cp:lastModifiedBy>Luis Faria</cp:lastModifiedBy>
  <cp:revision>1</cp:revision>
  <dcterms:created xsi:type="dcterms:W3CDTF">2015-10-16T14:13:00Z</dcterms:created>
  <dcterms:modified xsi:type="dcterms:W3CDTF">2015-10-16T14:14:00Z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</Properties>
</file>